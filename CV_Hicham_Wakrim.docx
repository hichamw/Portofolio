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03" w:rsidRPr="00B75D57" w:rsidRDefault="007E0603">
      <w:pPr>
        <w:pStyle w:val="Titel1"/>
        <w:rPr>
          <w:rFonts w:ascii="Verdana" w:hAnsi="Verdana" w:cstheme="minorHAnsi"/>
          <w:sz w:val="44"/>
        </w:rPr>
      </w:pPr>
      <w:r w:rsidRPr="00B75D57">
        <w:rPr>
          <w:rFonts w:ascii="Verdana" w:hAnsi="Verdana" w:cstheme="minorHAnsi"/>
          <w:sz w:val="44"/>
        </w:rPr>
        <w:t>Curriculum Vitae</w:t>
      </w:r>
    </w:p>
    <w:p w:rsidR="007E0603" w:rsidRPr="00B75D57" w:rsidRDefault="003A646F">
      <w:pPr>
        <w:jc w:val="center"/>
        <w:outlineLvl w:val="0"/>
        <w:rPr>
          <w:rFonts w:ascii="Verdana" w:hAnsi="Verdana" w:cstheme="minorHAnsi"/>
          <w:sz w:val="18"/>
          <w:szCs w:val="18"/>
        </w:rPr>
      </w:pPr>
      <w:r w:rsidRPr="00B75D57">
        <w:rPr>
          <w:rFonts w:ascii="Verdana" w:hAnsi="Verdana" w:cstheme="minorHAnsi"/>
          <w:sz w:val="18"/>
          <w:szCs w:val="18"/>
        </w:rPr>
        <w:t>Hicham Wakrim</w:t>
      </w:r>
    </w:p>
    <w:p w:rsidR="007E0603" w:rsidRPr="00B75D57" w:rsidRDefault="007E0603" w:rsidP="00804B6F">
      <w:pPr>
        <w:pStyle w:val="Kop1"/>
        <w:rPr>
          <w:rFonts w:ascii="Verdana" w:hAnsi="Verdana" w:cstheme="minorHAnsi"/>
          <w:i/>
        </w:rPr>
      </w:pPr>
      <w:r w:rsidRPr="00B75D57">
        <w:rPr>
          <w:rFonts w:ascii="Verdana" w:hAnsi="Verdana" w:cstheme="minorHAnsi"/>
          <w:i/>
        </w:rPr>
        <w:t>Personalia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2700"/>
        <w:gridCol w:w="6660"/>
      </w:tblGrid>
      <w:tr w:rsidR="001D5464" w:rsidRPr="00B75D57" w:rsidTr="000C0C7B">
        <w:tc>
          <w:tcPr>
            <w:tcW w:w="2700" w:type="dxa"/>
          </w:tcPr>
          <w:p w:rsidR="001D5464" w:rsidRPr="00B75D57" w:rsidRDefault="001D5464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Naam:</w:t>
            </w:r>
          </w:p>
        </w:tc>
        <w:tc>
          <w:tcPr>
            <w:tcW w:w="6660" w:type="dxa"/>
          </w:tcPr>
          <w:p w:rsidR="001D5464" w:rsidRPr="00B75D57" w:rsidRDefault="003A646F" w:rsidP="00707F66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Hicham Wakrim</w:t>
            </w:r>
          </w:p>
        </w:tc>
      </w:tr>
      <w:tr w:rsidR="000C0C7B" w:rsidRPr="00B75D57" w:rsidTr="000C0C7B">
        <w:tc>
          <w:tcPr>
            <w:tcW w:w="2700" w:type="dxa"/>
          </w:tcPr>
          <w:p w:rsidR="000C0C7B" w:rsidRPr="00B75D57" w:rsidRDefault="000C0C7B" w:rsidP="000C0C7B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Geboortedatum:</w:t>
            </w:r>
          </w:p>
        </w:tc>
        <w:tc>
          <w:tcPr>
            <w:tcW w:w="6660" w:type="dxa"/>
          </w:tcPr>
          <w:p w:rsidR="000C0C7B" w:rsidRPr="00B75D57" w:rsidRDefault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16-10-1994</w:t>
            </w:r>
          </w:p>
        </w:tc>
      </w:tr>
      <w:tr w:rsidR="000C0C7B" w:rsidRPr="00B75D57" w:rsidTr="000C0C7B">
        <w:tc>
          <w:tcPr>
            <w:tcW w:w="2700" w:type="dxa"/>
          </w:tcPr>
          <w:p w:rsidR="000C0C7B" w:rsidRPr="00B75D57" w:rsidRDefault="000C0C7B" w:rsidP="000C0C7B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Geboorteplaats:</w:t>
            </w:r>
          </w:p>
        </w:tc>
        <w:tc>
          <w:tcPr>
            <w:tcW w:w="6660" w:type="dxa"/>
          </w:tcPr>
          <w:p w:rsidR="000C0C7B" w:rsidRPr="00B75D57" w:rsidRDefault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Gorinchem</w:t>
            </w:r>
          </w:p>
        </w:tc>
      </w:tr>
      <w:tr w:rsidR="000C0C7B" w:rsidRPr="00B75D57" w:rsidTr="000C0C7B">
        <w:tc>
          <w:tcPr>
            <w:tcW w:w="2700" w:type="dxa"/>
          </w:tcPr>
          <w:p w:rsidR="000C0C7B" w:rsidRPr="00B75D57" w:rsidRDefault="000C0C7B" w:rsidP="000C0C7B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Nationaliteit:</w:t>
            </w:r>
          </w:p>
        </w:tc>
        <w:tc>
          <w:tcPr>
            <w:tcW w:w="6660" w:type="dxa"/>
          </w:tcPr>
          <w:p w:rsidR="000C0C7B" w:rsidRPr="00B75D57" w:rsidRDefault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Marokkaanse</w:t>
            </w:r>
          </w:p>
        </w:tc>
      </w:tr>
      <w:tr w:rsidR="000C0C7B" w:rsidRPr="00B75D57" w:rsidTr="000C0C7B">
        <w:tc>
          <w:tcPr>
            <w:tcW w:w="2700" w:type="dxa"/>
          </w:tcPr>
          <w:p w:rsidR="000C0C7B" w:rsidRPr="00B75D57" w:rsidRDefault="000C0C7B" w:rsidP="000C0C7B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Rijbewijs:</w:t>
            </w:r>
          </w:p>
        </w:tc>
        <w:tc>
          <w:tcPr>
            <w:tcW w:w="6660" w:type="dxa"/>
          </w:tcPr>
          <w:p w:rsidR="000C0C7B" w:rsidRPr="00B75D57" w:rsidRDefault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Nee</w:t>
            </w:r>
          </w:p>
        </w:tc>
      </w:tr>
    </w:tbl>
    <w:p w:rsidR="007E0603" w:rsidRPr="00B75D57" w:rsidRDefault="007E0603" w:rsidP="00936C3E">
      <w:pPr>
        <w:pStyle w:val="Kop1"/>
        <w:pBdr>
          <w:bottom w:val="single" w:sz="4" w:space="0" w:color="auto"/>
        </w:pBdr>
        <w:rPr>
          <w:rFonts w:ascii="Verdana" w:hAnsi="Verdana" w:cstheme="minorHAnsi"/>
          <w:i/>
        </w:rPr>
      </w:pPr>
      <w:r w:rsidRPr="00B75D57">
        <w:rPr>
          <w:rFonts w:ascii="Verdana" w:hAnsi="Verdana" w:cstheme="minorHAnsi"/>
          <w:i/>
        </w:rPr>
        <w:t>Opleidingen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440"/>
        <w:gridCol w:w="6300"/>
        <w:gridCol w:w="1675"/>
      </w:tblGrid>
      <w:tr w:rsidR="00B96081" w:rsidRPr="00B75D57" w:rsidTr="00A12E6D">
        <w:tc>
          <w:tcPr>
            <w:tcW w:w="1440" w:type="dxa"/>
          </w:tcPr>
          <w:p w:rsidR="00B75D57" w:rsidRDefault="00B75D57" w:rsidP="000056E5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2014-2015</w:t>
            </w:r>
          </w:p>
          <w:p w:rsidR="00B96081" w:rsidRPr="00B75D57" w:rsidRDefault="003A646F" w:rsidP="000056E5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2007-</w:t>
            </w:r>
            <w:r w:rsidR="000056E5" w:rsidRPr="00B75D57">
              <w:rPr>
                <w:rFonts w:ascii="Verdana" w:hAnsi="Verdana" w:cstheme="minorHAnsi"/>
                <w:sz w:val="22"/>
                <w:szCs w:val="22"/>
              </w:rPr>
              <w:t>2014</w:t>
            </w:r>
          </w:p>
        </w:tc>
        <w:tc>
          <w:tcPr>
            <w:tcW w:w="6300" w:type="dxa"/>
          </w:tcPr>
          <w:p w:rsidR="00B75D57" w:rsidRDefault="00B75D57" w:rsidP="000056E5">
            <w:pPr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sz w:val="22"/>
                <w:szCs w:val="22"/>
              </w:rPr>
              <w:t xml:space="preserve">HBO </w:t>
            </w:r>
            <w:r w:rsidRPr="00B75D57">
              <w:rPr>
                <w:rFonts w:ascii="Verdana" w:hAnsi="Verdana" w:cstheme="minorHAnsi"/>
                <w:sz w:val="22"/>
                <w:szCs w:val="22"/>
              </w:rPr>
              <w:t>Informatica aan de Hogeschool Rotterdam</w:t>
            </w:r>
          </w:p>
          <w:p w:rsidR="00B96081" w:rsidRPr="00B75D57" w:rsidRDefault="003A646F" w:rsidP="000056E5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H</w:t>
            </w:r>
            <w:r w:rsidR="000056E5" w:rsidRPr="00B75D57">
              <w:rPr>
                <w:rFonts w:ascii="Verdana" w:hAnsi="Verdana" w:cstheme="minorHAnsi"/>
                <w:sz w:val="22"/>
                <w:szCs w:val="22"/>
              </w:rPr>
              <w:t>AVO</w:t>
            </w:r>
            <w:r w:rsidR="00264F3A" w:rsidRPr="00B75D57">
              <w:rPr>
                <w:rFonts w:ascii="Verdana" w:hAnsi="Verdana" w:cstheme="minorHAnsi"/>
                <w:sz w:val="22"/>
                <w:szCs w:val="22"/>
              </w:rPr>
              <w:t xml:space="preserve"> aan de Lyceum </w:t>
            </w:r>
            <w:proofErr w:type="spellStart"/>
            <w:r w:rsidR="00264F3A" w:rsidRPr="00B75D57">
              <w:rPr>
                <w:rFonts w:ascii="Verdana" w:hAnsi="Verdana" w:cstheme="minorHAnsi"/>
                <w:sz w:val="22"/>
                <w:szCs w:val="22"/>
              </w:rPr>
              <w:t>Oudehoven</w:t>
            </w:r>
            <w:proofErr w:type="spellEnd"/>
          </w:p>
        </w:tc>
        <w:tc>
          <w:tcPr>
            <w:tcW w:w="1675" w:type="dxa"/>
          </w:tcPr>
          <w:p w:rsidR="00B75D57" w:rsidRDefault="00B75D57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Rotterdam</w:t>
            </w:r>
          </w:p>
          <w:p w:rsidR="00B96081" w:rsidRPr="00B75D57" w:rsidRDefault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Gorinchem</w:t>
            </w:r>
          </w:p>
        </w:tc>
      </w:tr>
      <w:tr w:rsidR="00B91103" w:rsidRPr="00B75D57" w:rsidTr="00A12E6D">
        <w:tc>
          <w:tcPr>
            <w:tcW w:w="1440" w:type="dxa"/>
          </w:tcPr>
          <w:p w:rsidR="00B91103" w:rsidRPr="00B75D57" w:rsidRDefault="00B911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:rsidR="00B91103" w:rsidRPr="00B75D57" w:rsidRDefault="00B911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75" w:type="dxa"/>
          </w:tcPr>
          <w:p w:rsidR="00B91103" w:rsidRPr="00B75D57" w:rsidRDefault="00B911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B91103" w:rsidRPr="00B75D57" w:rsidTr="00A12E6D">
        <w:tc>
          <w:tcPr>
            <w:tcW w:w="1440" w:type="dxa"/>
          </w:tcPr>
          <w:p w:rsidR="00B91103" w:rsidRPr="00B75D57" w:rsidRDefault="00B911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:rsidR="00B91103" w:rsidRPr="00B75D57" w:rsidRDefault="00B911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75" w:type="dxa"/>
          </w:tcPr>
          <w:p w:rsidR="00B91103" w:rsidRPr="00B75D57" w:rsidRDefault="00B911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DB1097" w:rsidRPr="00B75D57" w:rsidTr="00A12E6D">
        <w:tc>
          <w:tcPr>
            <w:tcW w:w="1440" w:type="dxa"/>
          </w:tcPr>
          <w:p w:rsidR="00DB1097" w:rsidRPr="00B75D57" w:rsidRDefault="00DB1097" w:rsidP="003A646F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:rsidR="00DB1097" w:rsidRPr="00B75D57" w:rsidRDefault="00DB1097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75" w:type="dxa"/>
          </w:tcPr>
          <w:p w:rsidR="00FB25F6" w:rsidRPr="00B75D57" w:rsidRDefault="00FB25F6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DB1097" w:rsidRPr="00B75D57" w:rsidTr="00A12E6D">
        <w:tc>
          <w:tcPr>
            <w:tcW w:w="1440" w:type="dxa"/>
          </w:tcPr>
          <w:p w:rsidR="00DB1097" w:rsidRPr="00B75D57" w:rsidRDefault="00DB1097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6300" w:type="dxa"/>
          </w:tcPr>
          <w:p w:rsidR="00FB25F6" w:rsidRPr="00B75D57" w:rsidRDefault="00FB25F6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75" w:type="dxa"/>
          </w:tcPr>
          <w:p w:rsidR="00FB25F6" w:rsidRPr="00B75D57" w:rsidRDefault="00FB25F6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</w:tr>
    </w:tbl>
    <w:p w:rsidR="007E0603" w:rsidRPr="00B75D57" w:rsidRDefault="007E0603">
      <w:pPr>
        <w:pStyle w:val="Kop1"/>
        <w:rPr>
          <w:rFonts w:ascii="Verdana" w:hAnsi="Verdana" w:cstheme="minorHAnsi"/>
          <w:i/>
        </w:rPr>
      </w:pPr>
      <w:r w:rsidRPr="00B75D57">
        <w:rPr>
          <w:rFonts w:ascii="Verdana" w:hAnsi="Verdana" w:cstheme="minorHAnsi"/>
          <w:i/>
        </w:rPr>
        <w:t>Werkervaring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310"/>
        <w:gridCol w:w="2821"/>
        <w:gridCol w:w="3760"/>
        <w:gridCol w:w="1600"/>
      </w:tblGrid>
      <w:tr w:rsidR="007203F8" w:rsidRPr="00B75D57" w:rsidTr="003A646F">
        <w:trPr>
          <w:trHeight w:val="296"/>
        </w:trPr>
        <w:tc>
          <w:tcPr>
            <w:tcW w:w="1342" w:type="dxa"/>
            <w:vMerge w:val="restart"/>
          </w:tcPr>
          <w:p w:rsidR="007203F8" w:rsidRPr="00B75D57" w:rsidRDefault="007203F8" w:rsidP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20</w:t>
            </w:r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>10</w:t>
            </w:r>
            <w:r w:rsidRPr="00B75D57">
              <w:rPr>
                <w:rFonts w:ascii="Verdana" w:hAnsi="Verdana" w:cstheme="minorHAnsi"/>
                <w:sz w:val="22"/>
                <w:szCs w:val="22"/>
              </w:rPr>
              <w:t>-</w:t>
            </w:r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>2011</w:t>
            </w:r>
          </w:p>
        </w:tc>
        <w:tc>
          <w:tcPr>
            <w:tcW w:w="6535" w:type="dxa"/>
            <w:gridSpan w:val="2"/>
          </w:tcPr>
          <w:p w:rsidR="007203F8" w:rsidRPr="00B75D57" w:rsidRDefault="003A646F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b/>
                <w:sz w:val="22"/>
                <w:szCs w:val="22"/>
              </w:rPr>
              <w:t xml:space="preserve">Supermarkt </w:t>
            </w:r>
            <w:proofErr w:type="gramStart"/>
            <w:r w:rsidRPr="00B75D57">
              <w:rPr>
                <w:rFonts w:ascii="Verdana" w:hAnsi="Verdana" w:cstheme="minorHAnsi"/>
                <w:b/>
                <w:sz w:val="22"/>
                <w:szCs w:val="22"/>
              </w:rPr>
              <w:t>Jumbo</w:t>
            </w:r>
            <w:proofErr w:type="gramEnd"/>
          </w:p>
        </w:tc>
        <w:tc>
          <w:tcPr>
            <w:tcW w:w="1614" w:type="dxa"/>
            <w:vMerge w:val="restart"/>
          </w:tcPr>
          <w:p w:rsidR="007203F8" w:rsidRPr="00B75D57" w:rsidRDefault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Gorinchem</w:t>
            </w:r>
          </w:p>
        </w:tc>
      </w:tr>
      <w:tr w:rsidR="007203F8" w:rsidRPr="00B75D57" w:rsidTr="003A646F">
        <w:tc>
          <w:tcPr>
            <w:tcW w:w="1342" w:type="dxa"/>
            <w:vMerge/>
          </w:tcPr>
          <w:p w:rsidR="007203F8" w:rsidRPr="00B75D57" w:rsidRDefault="007203F8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7203F8" w:rsidRPr="00B75D57" w:rsidRDefault="007203F8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Branche:</w:t>
            </w:r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 xml:space="preserve"> </w:t>
            </w:r>
            <w:r w:rsidR="00264F3A" w:rsidRPr="00B75D57">
              <w:rPr>
                <w:rFonts w:ascii="Verdana" w:hAnsi="Verdana" w:cstheme="minorHAnsi"/>
                <w:sz w:val="22"/>
                <w:szCs w:val="22"/>
              </w:rPr>
              <w:t>Supermarkt</w:t>
            </w:r>
          </w:p>
        </w:tc>
        <w:tc>
          <w:tcPr>
            <w:tcW w:w="4020" w:type="dxa"/>
            <w:shd w:val="clear" w:color="auto" w:fill="auto"/>
          </w:tcPr>
          <w:p w:rsidR="007203F8" w:rsidRPr="00B75D57" w:rsidRDefault="007203F8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14" w:type="dxa"/>
            <w:vMerge/>
          </w:tcPr>
          <w:p w:rsidR="007203F8" w:rsidRPr="00B75D57" w:rsidRDefault="007203F8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  <w:tr w:rsidR="007203F8" w:rsidRPr="00B75D57" w:rsidTr="003A646F">
        <w:tc>
          <w:tcPr>
            <w:tcW w:w="1342" w:type="dxa"/>
            <w:vMerge/>
          </w:tcPr>
          <w:p w:rsidR="007203F8" w:rsidRPr="00B75D57" w:rsidRDefault="007203F8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7203F8" w:rsidRPr="00B75D57" w:rsidRDefault="003A646F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Functie</w:t>
            </w:r>
            <w:proofErr w:type="gramStart"/>
            <w:r w:rsidRPr="00B75D57">
              <w:rPr>
                <w:rFonts w:ascii="Verdana" w:hAnsi="Verdana" w:cstheme="minorHAnsi"/>
                <w:sz w:val="22"/>
                <w:szCs w:val="22"/>
              </w:rPr>
              <w:t>:vakkenvuller</w:t>
            </w:r>
            <w:proofErr w:type="gramEnd"/>
          </w:p>
        </w:tc>
        <w:tc>
          <w:tcPr>
            <w:tcW w:w="4020" w:type="dxa"/>
            <w:shd w:val="clear" w:color="auto" w:fill="auto"/>
          </w:tcPr>
          <w:p w:rsidR="007203F8" w:rsidRPr="00B75D57" w:rsidRDefault="007203F8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14" w:type="dxa"/>
            <w:vMerge/>
          </w:tcPr>
          <w:p w:rsidR="007203F8" w:rsidRPr="00B75D57" w:rsidRDefault="007203F8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  <w:tr w:rsidR="007203F8" w:rsidRPr="00B75D57" w:rsidTr="003A646F">
        <w:tc>
          <w:tcPr>
            <w:tcW w:w="1342" w:type="dxa"/>
            <w:vMerge/>
          </w:tcPr>
          <w:p w:rsidR="007203F8" w:rsidRPr="00B75D57" w:rsidRDefault="007203F8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7203F8" w:rsidRPr="00B75D57" w:rsidRDefault="007203F8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Werkzaamheden</w:t>
            </w:r>
            <w:proofErr w:type="gramStart"/>
            <w:r w:rsidRPr="00B75D57">
              <w:rPr>
                <w:rFonts w:ascii="Verdana" w:hAnsi="Verdana" w:cstheme="minorHAnsi"/>
                <w:sz w:val="22"/>
                <w:szCs w:val="22"/>
              </w:rPr>
              <w:t>:</w:t>
            </w:r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>vullen</w:t>
            </w:r>
            <w:proofErr w:type="gramEnd"/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 xml:space="preserve"> van de schappen</w:t>
            </w:r>
          </w:p>
        </w:tc>
        <w:tc>
          <w:tcPr>
            <w:tcW w:w="4020" w:type="dxa"/>
            <w:shd w:val="clear" w:color="auto" w:fill="auto"/>
          </w:tcPr>
          <w:p w:rsidR="007203F8" w:rsidRPr="00B75D57" w:rsidRDefault="007203F8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14" w:type="dxa"/>
            <w:vMerge/>
          </w:tcPr>
          <w:p w:rsidR="007203F8" w:rsidRPr="00B75D57" w:rsidRDefault="007203F8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  <w:tr w:rsidR="00684285" w:rsidRPr="00B75D57" w:rsidTr="00A12E6D">
        <w:trPr>
          <w:trHeight w:val="542"/>
        </w:trPr>
        <w:tc>
          <w:tcPr>
            <w:tcW w:w="9491" w:type="dxa"/>
            <w:gridSpan w:val="4"/>
          </w:tcPr>
          <w:p w:rsidR="00684285" w:rsidRPr="00B75D57" w:rsidRDefault="00684285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  <w:tr w:rsidR="007203F8" w:rsidRPr="00B75D57" w:rsidTr="003A646F">
        <w:trPr>
          <w:trHeight w:val="296"/>
        </w:trPr>
        <w:tc>
          <w:tcPr>
            <w:tcW w:w="1342" w:type="dxa"/>
            <w:vMerge w:val="restart"/>
          </w:tcPr>
          <w:p w:rsidR="007203F8" w:rsidRPr="00B75D57" w:rsidRDefault="003A646F" w:rsidP="007E0603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2011-2011</w:t>
            </w:r>
          </w:p>
        </w:tc>
        <w:tc>
          <w:tcPr>
            <w:tcW w:w="6535" w:type="dxa"/>
            <w:gridSpan w:val="2"/>
          </w:tcPr>
          <w:p w:rsidR="007203F8" w:rsidRPr="00B75D57" w:rsidRDefault="003A646F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b/>
                <w:sz w:val="22"/>
                <w:szCs w:val="22"/>
              </w:rPr>
              <w:t>Wok</w:t>
            </w:r>
            <w:r w:rsidR="006E5C83" w:rsidRPr="00B75D57">
              <w:rPr>
                <w:rFonts w:ascii="Verdana" w:hAnsi="Verdana" w:cstheme="minorHAnsi"/>
                <w:b/>
                <w:sz w:val="22"/>
                <w:szCs w:val="22"/>
              </w:rPr>
              <w:t xml:space="preserve"> Restaurant</w:t>
            </w:r>
          </w:p>
        </w:tc>
        <w:tc>
          <w:tcPr>
            <w:tcW w:w="1614" w:type="dxa"/>
            <w:vMerge w:val="restart"/>
          </w:tcPr>
          <w:p w:rsidR="007203F8" w:rsidRPr="00B75D57" w:rsidRDefault="003A646F" w:rsidP="007E0603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Gorinchem</w:t>
            </w:r>
          </w:p>
        </w:tc>
      </w:tr>
      <w:tr w:rsidR="007203F8" w:rsidRPr="00B75D57" w:rsidTr="003A646F">
        <w:tc>
          <w:tcPr>
            <w:tcW w:w="1342" w:type="dxa"/>
            <w:vMerge/>
          </w:tcPr>
          <w:p w:rsidR="007203F8" w:rsidRPr="00B75D57" w:rsidRDefault="007203F8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7203F8" w:rsidRPr="00B75D57" w:rsidRDefault="007203F8" w:rsidP="007E0603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Branche:</w:t>
            </w:r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 xml:space="preserve"> Restaurant</w:t>
            </w:r>
          </w:p>
        </w:tc>
        <w:tc>
          <w:tcPr>
            <w:tcW w:w="4020" w:type="dxa"/>
            <w:shd w:val="clear" w:color="auto" w:fill="auto"/>
          </w:tcPr>
          <w:p w:rsidR="007203F8" w:rsidRPr="00B75D57" w:rsidRDefault="007203F8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14" w:type="dxa"/>
            <w:vMerge/>
          </w:tcPr>
          <w:p w:rsidR="007203F8" w:rsidRPr="00B75D57" w:rsidRDefault="007203F8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  <w:tr w:rsidR="007203F8" w:rsidRPr="00B75D57" w:rsidTr="003A646F">
        <w:tc>
          <w:tcPr>
            <w:tcW w:w="1342" w:type="dxa"/>
            <w:vMerge/>
          </w:tcPr>
          <w:p w:rsidR="007203F8" w:rsidRPr="00B75D57" w:rsidRDefault="007203F8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7203F8" w:rsidRPr="00B75D57" w:rsidRDefault="007203F8" w:rsidP="007E0603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Functie:</w:t>
            </w:r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 xml:space="preserve"> Afwasser</w:t>
            </w:r>
          </w:p>
        </w:tc>
        <w:tc>
          <w:tcPr>
            <w:tcW w:w="4020" w:type="dxa"/>
            <w:shd w:val="clear" w:color="auto" w:fill="auto"/>
          </w:tcPr>
          <w:p w:rsidR="007203F8" w:rsidRPr="00B75D57" w:rsidRDefault="007203F8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14" w:type="dxa"/>
            <w:vMerge/>
          </w:tcPr>
          <w:p w:rsidR="007203F8" w:rsidRPr="00B75D57" w:rsidRDefault="007203F8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  <w:tr w:rsidR="007203F8" w:rsidRPr="00B75D57" w:rsidTr="003A646F">
        <w:tc>
          <w:tcPr>
            <w:tcW w:w="1342" w:type="dxa"/>
            <w:vMerge/>
          </w:tcPr>
          <w:p w:rsidR="007203F8" w:rsidRPr="00B75D57" w:rsidRDefault="007203F8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7203F8" w:rsidRPr="00B75D57" w:rsidRDefault="007203F8" w:rsidP="007E0603">
            <w:pPr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Werkzaamheden:</w:t>
            </w:r>
            <w:r w:rsidR="003A646F" w:rsidRPr="00B75D57">
              <w:rPr>
                <w:rFonts w:ascii="Verdana" w:hAnsi="Verdana" w:cstheme="minorHAnsi"/>
                <w:sz w:val="22"/>
                <w:szCs w:val="22"/>
              </w:rPr>
              <w:t xml:space="preserve"> Wassen van borden en bestek</w:t>
            </w:r>
          </w:p>
        </w:tc>
        <w:tc>
          <w:tcPr>
            <w:tcW w:w="4020" w:type="dxa"/>
            <w:shd w:val="clear" w:color="auto" w:fill="auto"/>
          </w:tcPr>
          <w:p w:rsidR="007203F8" w:rsidRPr="00B75D57" w:rsidRDefault="007203F8" w:rsidP="007E0603">
            <w:pPr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1614" w:type="dxa"/>
            <w:vMerge/>
          </w:tcPr>
          <w:p w:rsidR="007203F8" w:rsidRPr="00B75D57" w:rsidRDefault="007203F8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  <w:tr w:rsidR="00B2363E" w:rsidRPr="00B75D57" w:rsidTr="00A12E6D">
        <w:trPr>
          <w:trHeight w:val="542"/>
        </w:trPr>
        <w:tc>
          <w:tcPr>
            <w:tcW w:w="9491" w:type="dxa"/>
            <w:gridSpan w:val="4"/>
          </w:tcPr>
          <w:p w:rsidR="00B2363E" w:rsidRPr="00B75D57" w:rsidRDefault="00B2363E" w:rsidP="007E0603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</w:p>
        </w:tc>
      </w:tr>
    </w:tbl>
    <w:p w:rsidR="006E5C83" w:rsidRPr="00B75D57" w:rsidRDefault="006E5C83">
      <w:pPr>
        <w:pStyle w:val="Kop1"/>
        <w:rPr>
          <w:rFonts w:ascii="Verdana" w:hAnsi="Verdana" w:cstheme="minorHAnsi"/>
          <w:i/>
        </w:rPr>
      </w:pPr>
    </w:p>
    <w:p w:rsidR="007E0603" w:rsidRPr="00B75D57" w:rsidRDefault="007E0603">
      <w:pPr>
        <w:pStyle w:val="Kop1"/>
        <w:rPr>
          <w:rFonts w:ascii="Verdana" w:hAnsi="Verdana" w:cstheme="minorHAnsi"/>
          <w:i/>
        </w:rPr>
      </w:pPr>
      <w:r w:rsidRPr="00B75D57">
        <w:rPr>
          <w:rFonts w:ascii="Verdana" w:hAnsi="Verdana" w:cstheme="minorHAnsi"/>
          <w:i/>
        </w:rPr>
        <w:t>Automatiseringskennis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980"/>
        <w:gridCol w:w="7435"/>
      </w:tblGrid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MS Word</w:t>
            </w:r>
          </w:p>
          <w:p w:rsidR="003A646F" w:rsidRPr="00B75D57" w:rsidRDefault="003A646F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MS Excel</w:t>
            </w: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Uitgebreid</w:t>
            </w:r>
          </w:p>
          <w:p w:rsidR="003A646F" w:rsidRPr="00B75D57" w:rsidRDefault="003A646F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Goed</w:t>
            </w:r>
          </w:p>
        </w:tc>
      </w:tr>
      <w:tr w:rsidR="00B43969" w:rsidRPr="00B75D57" w:rsidTr="00A12E6D">
        <w:tc>
          <w:tcPr>
            <w:tcW w:w="1980" w:type="dxa"/>
          </w:tcPr>
          <w:p w:rsidR="00B43969" w:rsidRDefault="00936C3E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 xml:space="preserve">MS </w:t>
            </w:r>
            <w:proofErr w:type="spellStart"/>
            <w:r w:rsidRPr="00B75D57">
              <w:rPr>
                <w:rFonts w:ascii="Verdana" w:hAnsi="Verdana" w:cstheme="minorHAnsi"/>
                <w:sz w:val="22"/>
                <w:szCs w:val="22"/>
              </w:rPr>
              <w:t>Powerpoint</w:t>
            </w:r>
            <w:proofErr w:type="spellEnd"/>
          </w:p>
          <w:p w:rsidR="00B75D57" w:rsidRPr="00B75D57" w:rsidRDefault="00B75D57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sz w:val="22"/>
                <w:szCs w:val="22"/>
              </w:rPr>
              <w:t>HTML/CSS</w:t>
            </w:r>
          </w:p>
        </w:tc>
        <w:tc>
          <w:tcPr>
            <w:tcW w:w="7435" w:type="dxa"/>
          </w:tcPr>
          <w:p w:rsidR="00B75D57" w:rsidRDefault="00936C3E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Uitgebreid</w:t>
            </w:r>
          </w:p>
          <w:p w:rsidR="00B75D57" w:rsidRPr="00B75D57" w:rsidRDefault="00B75D57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sz w:val="22"/>
                <w:szCs w:val="22"/>
              </w:rPr>
              <w:t>Goed</w:t>
            </w:r>
          </w:p>
        </w:tc>
      </w:tr>
      <w:tr w:rsidR="00B43969" w:rsidRPr="00B75D57" w:rsidTr="004979BC">
        <w:trPr>
          <w:trHeight w:val="365"/>
        </w:trPr>
        <w:tc>
          <w:tcPr>
            <w:tcW w:w="1980" w:type="dxa"/>
          </w:tcPr>
          <w:p w:rsidR="004979BC" w:rsidRPr="00B75D57" w:rsidRDefault="00B75D57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sz w:val="22"/>
                <w:szCs w:val="22"/>
              </w:rPr>
              <w:lastRenderedPageBreak/>
              <w:t>Javascript</w:t>
            </w:r>
          </w:p>
        </w:tc>
        <w:tc>
          <w:tcPr>
            <w:tcW w:w="7435" w:type="dxa"/>
          </w:tcPr>
          <w:p w:rsidR="00B43969" w:rsidRPr="00B75D57" w:rsidRDefault="004979BC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sz w:val="22"/>
                <w:szCs w:val="22"/>
              </w:rPr>
              <w:t>Goed</w:t>
            </w:r>
          </w:p>
        </w:tc>
      </w:tr>
      <w:tr w:rsidR="004979BC" w:rsidRPr="00B75D57" w:rsidTr="004979BC">
        <w:trPr>
          <w:trHeight w:val="74"/>
        </w:trPr>
        <w:tc>
          <w:tcPr>
            <w:tcW w:w="1980" w:type="dxa"/>
          </w:tcPr>
          <w:p w:rsidR="004979BC" w:rsidRDefault="004979BC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sz w:val="22"/>
                <w:szCs w:val="22"/>
              </w:rPr>
              <w:t>Java</w:t>
            </w:r>
          </w:p>
        </w:tc>
        <w:tc>
          <w:tcPr>
            <w:tcW w:w="7435" w:type="dxa"/>
          </w:tcPr>
          <w:p w:rsidR="004979BC" w:rsidRDefault="004979BC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sz w:val="22"/>
                <w:szCs w:val="22"/>
              </w:rPr>
              <w:t>Redelijk</w:t>
            </w:r>
            <w:bookmarkStart w:id="0" w:name="_GoBack"/>
            <w:bookmarkEnd w:id="0"/>
          </w:p>
        </w:tc>
      </w:tr>
      <w:tr w:rsidR="00B43969" w:rsidRPr="00B75D57" w:rsidTr="004979BC">
        <w:trPr>
          <w:trHeight w:val="74"/>
        </w:trPr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</w:tbl>
    <w:p w:rsidR="007E0603" w:rsidRPr="00B75D57" w:rsidRDefault="007E0603">
      <w:pPr>
        <w:pStyle w:val="Kop1"/>
        <w:rPr>
          <w:rFonts w:ascii="Verdana" w:hAnsi="Verdana" w:cstheme="minorHAnsi"/>
          <w:i/>
        </w:rPr>
      </w:pPr>
      <w:r w:rsidRPr="00B75D57">
        <w:rPr>
          <w:rFonts w:ascii="Verdana" w:hAnsi="Verdana" w:cstheme="minorHAnsi"/>
          <w:i/>
        </w:rPr>
        <w:t>Talen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980"/>
        <w:gridCol w:w="7435"/>
      </w:tblGrid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Nederlands</w:t>
            </w: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Moedertaal</w:t>
            </w: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Engels</w:t>
            </w:r>
          </w:p>
        </w:tc>
        <w:tc>
          <w:tcPr>
            <w:tcW w:w="7435" w:type="dxa"/>
          </w:tcPr>
          <w:p w:rsidR="00B43969" w:rsidRPr="00B75D57" w:rsidRDefault="003A646F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Vloeiend</w:t>
            </w: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3A646F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Duits</w:t>
            </w:r>
          </w:p>
        </w:tc>
        <w:tc>
          <w:tcPr>
            <w:tcW w:w="7435" w:type="dxa"/>
          </w:tcPr>
          <w:p w:rsidR="00B43969" w:rsidRPr="00B75D57" w:rsidRDefault="003A646F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Vloeiend</w:t>
            </w: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3A646F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Frans</w:t>
            </w:r>
          </w:p>
        </w:tc>
        <w:tc>
          <w:tcPr>
            <w:tcW w:w="7435" w:type="dxa"/>
          </w:tcPr>
          <w:p w:rsidR="00B43969" w:rsidRPr="00B75D57" w:rsidRDefault="006E5C83" w:rsidP="006E5C83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Redelijk</w:t>
            </w: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936C3E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Arabisch</w:t>
            </w:r>
          </w:p>
        </w:tc>
        <w:tc>
          <w:tcPr>
            <w:tcW w:w="7435" w:type="dxa"/>
          </w:tcPr>
          <w:p w:rsidR="00B43969" w:rsidRPr="00B75D57" w:rsidRDefault="00936C3E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  <w:r w:rsidRPr="00B75D57">
              <w:rPr>
                <w:rFonts w:ascii="Verdana" w:hAnsi="Verdana" w:cstheme="minorHAnsi"/>
                <w:sz w:val="22"/>
                <w:szCs w:val="22"/>
              </w:rPr>
              <w:t>Goed</w:t>
            </w: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B43969" w:rsidRPr="00B75D57" w:rsidTr="00A12E6D">
        <w:tc>
          <w:tcPr>
            <w:tcW w:w="1980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7435" w:type="dxa"/>
          </w:tcPr>
          <w:p w:rsidR="00B43969" w:rsidRPr="00B75D57" w:rsidRDefault="00B43969" w:rsidP="00A12E6D">
            <w:pPr>
              <w:outlineLvl w:val="0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</w:tbl>
    <w:p w:rsidR="007E0603" w:rsidRPr="00B75D57" w:rsidRDefault="007E0603" w:rsidP="00B43969">
      <w:pPr>
        <w:rPr>
          <w:rFonts w:ascii="Verdana" w:hAnsi="Verdana" w:cstheme="minorHAnsi"/>
        </w:rPr>
      </w:pPr>
    </w:p>
    <w:sectPr w:rsidR="007E0603" w:rsidRPr="00B75D57" w:rsidSect="00A703D5">
      <w:headerReference w:type="default" r:id="rId8"/>
      <w:footerReference w:type="default" r:id="rId9"/>
      <w:type w:val="continuous"/>
      <w:pgSz w:w="11906" w:h="16838"/>
      <w:pgMar w:top="1417" w:right="566" w:bottom="143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F8" w:rsidRDefault="00B943F8">
      <w:r>
        <w:separator/>
      </w:r>
    </w:p>
  </w:endnote>
  <w:endnote w:type="continuationSeparator" w:id="0">
    <w:p w:rsidR="00B943F8" w:rsidRDefault="00B9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3F8" w:rsidRPr="00D761BE" w:rsidRDefault="00936C3E" w:rsidP="006D37CC">
    <w:pPr>
      <w:pStyle w:val="Voettekst"/>
      <w:rPr>
        <w:rFonts w:ascii="Verdana" w:hAnsi="Verdana"/>
        <w:b/>
        <w:sz w:val="20"/>
        <w:szCs w:val="20"/>
      </w:rPr>
    </w:pPr>
    <w:r>
      <w:rPr>
        <w:b/>
        <w:sz w:val="20"/>
        <w:szCs w:val="20"/>
      </w:rPr>
      <w:t>CV – Hicham Wakrim</w:t>
    </w:r>
    <w:r w:rsidR="007203F8" w:rsidRPr="00D761BE">
      <w:rPr>
        <w:b/>
      </w:rPr>
      <w:tab/>
    </w:r>
    <w:r w:rsidR="007203F8" w:rsidRPr="00D761BE">
      <w:rPr>
        <w:b/>
      </w:rPr>
      <w:tab/>
    </w:r>
    <w:r w:rsidR="000A18FE" w:rsidRPr="00D761BE">
      <w:rPr>
        <w:rFonts w:ascii="Verdana" w:hAnsi="Verdana"/>
        <w:b/>
        <w:sz w:val="20"/>
        <w:szCs w:val="20"/>
      </w:rPr>
      <w:fldChar w:fldCharType="begin"/>
    </w:r>
    <w:r w:rsidR="007203F8" w:rsidRPr="00D761BE">
      <w:rPr>
        <w:rFonts w:ascii="Verdana" w:hAnsi="Verdana"/>
        <w:b/>
        <w:sz w:val="20"/>
        <w:szCs w:val="20"/>
      </w:rPr>
      <w:instrText xml:space="preserve"> DATE \@ "d-M-yyyy" </w:instrText>
    </w:r>
    <w:r w:rsidR="000A18FE" w:rsidRPr="00D761BE">
      <w:rPr>
        <w:rFonts w:ascii="Verdana" w:hAnsi="Verdana"/>
        <w:b/>
        <w:sz w:val="20"/>
        <w:szCs w:val="20"/>
      </w:rPr>
      <w:fldChar w:fldCharType="separate"/>
    </w:r>
    <w:r w:rsidR="004979BC">
      <w:rPr>
        <w:rFonts w:ascii="Verdana" w:hAnsi="Verdana"/>
        <w:b/>
        <w:noProof/>
        <w:sz w:val="20"/>
        <w:szCs w:val="20"/>
      </w:rPr>
      <w:t>31-1-2015</w:t>
    </w:r>
    <w:r w:rsidR="000A18FE" w:rsidRPr="00D761BE">
      <w:rPr>
        <w:rFonts w:ascii="Verdana" w:hAnsi="Verdana"/>
        <w:b/>
        <w:sz w:val="20"/>
        <w:szCs w:val="20"/>
      </w:rPr>
      <w:fldChar w:fldCharType="end"/>
    </w:r>
    <w:r w:rsidR="007203F8" w:rsidRPr="00D761BE">
      <w:rPr>
        <w:rFonts w:ascii="Verdana" w:hAnsi="Verdana"/>
        <w:b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F8" w:rsidRDefault="00B943F8">
      <w:r>
        <w:separator/>
      </w:r>
    </w:p>
  </w:footnote>
  <w:footnote w:type="continuationSeparator" w:id="0">
    <w:p w:rsidR="00B943F8" w:rsidRDefault="00B94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3F8" w:rsidRPr="00D352FA" w:rsidRDefault="000A18FE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7203F8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3E"/>
    <w:rsid w:val="000056E5"/>
    <w:rsid w:val="0005634F"/>
    <w:rsid w:val="0006720D"/>
    <w:rsid w:val="00084AE0"/>
    <w:rsid w:val="000A18FE"/>
    <w:rsid w:val="000C0C7B"/>
    <w:rsid w:val="00102169"/>
    <w:rsid w:val="001D5464"/>
    <w:rsid w:val="001E3897"/>
    <w:rsid w:val="001E4CB5"/>
    <w:rsid w:val="00200EBD"/>
    <w:rsid w:val="00264F3A"/>
    <w:rsid w:val="002C2548"/>
    <w:rsid w:val="003A646F"/>
    <w:rsid w:val="004979BC"/>
    <w:rsid w:val="00526B78"/>
    <w:rsid w:val="00684285"/>
    <w:rsid w:val="006D37CC"/>
    <w:rsid w:val="006E5C83"/>
    <w:rsid w:val="00707F66"/>
    <w:rsid w:val="007203F8"/>
    <w:rsid w:val="00731F30"/>
    <w:rsid w:val="00744A0A"/>
    <w:rsid w:val="007E0603"/>
    <w:rsid w:val="00804B6F"/>
    <w:rsid w:val="00840532"/>
    <w:rsid w:val="00936C3E"/>
    <w:rsid w:val="009A1C36"/>
    <w:rsid w:val="00A12E6D"/>
    <w:rsid w:val="00A42F87"/>
    <w:rsid w:val="00A703D5"/>
    <w:rsid w:val="00AD67E2"/>
    <w:rsid w:val="00B02C37"/>
    <w:rsid w:val="00B22A44"/>
    <w:rsid w:val="00B2363E"/>
    <w:rsid w:val="00B3764B"/>
    <w:rsid w:val="00B43969"/>
    <w:rsid w:val="00B75D57"/>
    <w:rsid w:val="00B91103"/>
    <w:rsid w:val="00B943F8"/>
    <w:rsid w:val="00B96081"/>
    <w:rsid w:val="00BA3FFD"/>
    <w:rsid w:val="00BB4521"/>
    <w:rsid w:val="00C4458D"/>
    <w:rsid w:val="00C61A7B"/>
    <w:rsid w:val="00C975F8"/>
    <w:rsid w:val="00D352FA"/>
    <w:rsid w:val="00D761BE"/>
    <w:rsid w:val="00D977B9"/>
    <w:rsid w:val="00DB1097"/>
    <w:rsid w:val="00E95C63"/>
    <w:rsid w:val="00ED281F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707F66"/>
    <w:rPr>
      <w:rFonts w:ascii="Arial" w:hAnsi="Arial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707F66"/>
    <w:pPr>
      <w:keepNext/>
      <w:pBdr>
        <w:bottom w:val="single" w:sz="4" w:space="1" w:color="auto"/>
      </w:pBdr>
      <w:spacing w:before="480" w:after="240"/>
      <w:outlineLvl w:val="0"/>
    </w:pPr>
    <w:rPr>
      <w:rFonts w:ascii="Times New Roman" w:hAnsi="Times New Roman"/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B02C37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B02C37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B02C37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B02C3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B02C37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B02C37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B02C37"/>
    <w:pPr>
      <w:spacing w:before="60"/>
    </w:pPr>
  </w:style>
  <w:style w:type="paragraph" w:customStyle="1" w:styleId="Instelling">
    <w:name w:val="Instelling"/>
    <w:basedOn w:val="Standaard"/>
    <w:next w:val="Prestatie"/>
    <w:rsid w:val="00B02C3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B02C3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B02C3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B02C37"/>
  </w:style>
  <w:style w:type="paragraph" w:styleId="Documentstructuur">
    <w:name w:val="Document Map"/>
    <w:basedOn w:val="Standaard"/>
    <w:semiHidden/>
    <w:rsid w:val="00B02C37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B02C37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B02C37"/>
    <w:rPr>
      <w:sz w:val="16"/>
      <w:szCs w:val="22"/>
    </w:rPr>
  </w:style>
  <w:style w:type="paragraph" w:customStyle="1" w:styleId="Titel1">
    <w:name w:val="Titel 1"/>
    <w:basedOn w:val="Standaard"/>
    <w:rsid w:val="00B02C37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707F66"/>
    <w:rPr>
      <w:rFonts w:ascii="Arial" w:hAnsi="Arial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707F66"/>
    <w:pPr>
      <w:keepNext/>
      <w:pBdr>
        <w:bottom w:val="single" w:sz="4" w:space="1" w:color="auto"/>
      </w:pBdr>
      <w:spacing w:before="480" w:after="240"/>
      <w:outlineLvl w:val="0"/>
    </w:pPr>
    <w:rPr>
      <w:rFonts w:ascii="Times New Roman" w:hAnsi="Times New Roman"/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B02C37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B02C37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B02C37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B02C3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B02C37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B02C37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B02C37"/>
    <w:pPr>
      <w:spacing w:before="60"/>
    </w:pPr>
  </w:style>
  <w:style w:type="paragraph" w:customStyle="1" w:styleId="Instelling">
    <w:name w:val="Instelling"/>
    <w:basedOn w:val="Standaard"/>
    <w:next w:val="Prestatie"/>
    <w:rsid w:val="00B02C3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B02C3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B02C3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B02C37"/>
  </w:style>
  <w:style w:type="paragraph" w:styleId="Documentstructuur">
    <w:name w:val="Document Map"/>
    <w:basedOn w:val="Standaard"/>
    <w:semiHidden/>
    <w:rsid w:val="00B02C37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B02C37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B02C37"/>
    <w:rPr>
      <w:sz w:val="16"/>
      <w:szCs w:val="22"/>
    </w:rPr>
  </w:style>
  <w:style w:type="paragraph" w:customStyle="1" w:styleId="Titel1">
    <w:name w:val="Titel 1"/>
    <w:basedOn w:val="Standaard"/>
    <w:rsid w:val="00B02C37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cham\Documents\sjabloon_cv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sjabloon_cv</Template>
  <TotalTime>0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Tuxx.nl</Company>
  <LinksUpToDate>false</LinksUpToDate>
  <CharactersWithSpaces>823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sjabool cv</dc:subject>
  <dc:creator>Hicham</dc:creator>
  <cp:keywords>cv, voorbeeld, curriculum, vitae, sjabloon, solliciteren, sollicicitatiebrief</cp:keywords>
  <dc:description>Je kunt dit word document gebruiken als sjabloon voor je CV</dc:description>
  <cp:lastModifiedBy>hicham wakrim</cp:lastModifiedBy>
  <cp:revision>2</cp:revision>
  <cp:lastPrinted>2005-06-01T19:43:00Z</cp:lastPrinted>
  <dcterms:created xsi:type="dcterms:W3CDTF">2015-01-31T11:09:00Z</dcterms:created>
  <dcterms:modified xsi:type="dcterms:W3CDTF">2015-01-31T11:09:00Z</dcterms:modified>
</cp:coreProperties>
</file>